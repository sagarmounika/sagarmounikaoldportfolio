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0"/>
        <w:gridCol w:w="3914"/>
      </w:tblGrid>
      <w:tr w:rsidR="00BB5B8B" w:rsidRPr="00DA54ED" w14:paraId="7C59D06E" w14:textId="77777777" w:rsidTr="00DA54ED">
        <w:trPr>
          <w:trHeight w:hRule="exact" w:val="1951"/>
        </w:trPr>
        <w:tc>
          <w:tcPr>
            <w:tcW w:w="4890" w:type="dxa"/>
            <w:tcMar>
              <w:right w:w="144" w:type="dxa"/>
            </w:tcMar>
            <w:vAlign w:val="bottom"/>
          </w:tcPr>
          <w:p w14:paraId="1C586A03" w14:textId="1CFD851D" w:rsidR="007A0F44" w:rsidRPr="006251F9" w:rsidRDefault="00BB5B8B" w:rsidP="00174A87">
            <w:pPr>
              <w:pStyle w:val="Title"/>
              <w:rPr>
                <w:b/>
                <w:bCs/>
              </w:rPr>
            </w:pPr>
            <w:r w:rsidRPr="006251F9">
              <w:rPr>
                <w:b/>
                <w:bCs/>
              </w:rPr>
              <w:t>SAGAR</w:t>
            </w:r>
          </w:p>
          <w:p w14:paraId="06E7C890" w14:textId="0CCCD73F" w:rsidR="007A0F44" w:rsidRPr="006251F9" w:rsidRDefault="00BB5B8B" w:rsidP="00174A87">
            <w:pPr>
              <w:pStyle w:val="Subtitle"/>
              <w:rPr>
                <w:rFonts w:asciiTheme="minorHAnsi" w:hAnsiTheme="minorHAnsi" w:cstheme="minorHAnsi"/>
              </w:rPr>
            </w:pPr>
            <w:r w:rsidRPr="006251F9">
              <w:rPr>
                <w:rFonts w:asciiTheme="minorHAnsi" w:hAnsiTheme="minorHAnsi" w:cstheme="minorHAnsi"/>
                <w:bCs/>
              </w:rPr>
              <w:t>mOUNIKA</w:t>
            </w:r>
          </w:p>
        </w:tc>
        <w:tc>
          <w:tcPr>
            <w:tcW w:w="3914" w:type="dxa"/>
            <w:tcMar>
              <w:left w:w="144" w:type="dxa"/>
            </w:tcMar>
            <w:vAlign w:val="bottom"/>
          </w:tcPr>
          <w:p w14:paraId="0505FD21" w14:textId="088B3B9D" w:rsidR="007A0F44" w:rsidRPr="00DA54ED" w:rsidRDefault="00BC28AB" w:rsidP="00A11543">
            <w:pPr>
              <w:pStyle w:val="ContactInfo"/>
              <w:rPr>
                <w:rFonts w:ascii="Arial" w:hAnsi="Arial" w:cs="Arial"/>
                <w:color w:val="77448B" w:themeColor="accent1"/>
              </w:rPr>
            </w:pPr>
            <w:sdt>
              <w:sdtPr>
                <w:rPr>
                  <w:rFonts w:ascii="Arial" w:hAnsi="Arial" w:cs="Arial"/>
                  <w:color w:val="77448B" w:themeColor="accent1"/>
                </w:rPr>
                <w:alias w:val="Enter address:"/>
                <w:tag w:val="Enter address:"/>
                <w:id w:val="-989020281"/>
                <w:placeholder>
                  <w:docPart w:val="AE0952A1A68E4FF4B21D7A564770FCD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100CF" w:rsidRPr="00DA54ED">
                  <w:rPr>
                    <w:rFonts w:ascii="Arial" w:hAnsi="Arial" w:cs="Arial"/>
                    <w:color w:val="77448B" w:themeColor="accent1"/>
                  </w:rPr>
                  <w:t>Hyderabad, TS</w:t>
                </w:r>
              </w:sdtContent>
            </w:sdt>
            <w:r w:rsidR="003100CF" w:rsidRPr="00DA54ED">
              <w:rPr>
                <w:rFonts w:ascii="Arial" w:hAnsi="Arial" w:cs="Arial"/>
                <w:noProof/>
              </w:rPr>
              <w:t xml:space="preserve"> </w:t>
            </w:r>
            <w:r w:rsidR="003100CF" w:rsidRPr="00DA54ED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 wp14:anchorId="1C850D13" wp14:editId="73E50FF2">
                  <wp:extent cx="211577" cy="211577"/>
                  <wp:effectExtent l="0" t="0" r="0" b="0"/>
                  <wp:docPr id="2" name="Graphic 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9701" cy="22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C9309" w14:textId="425E15BC" w:rsidR="007A0F44" w:rsidRPr="00DA54ED" w:rsidRDefault="00BC28AB" w:rsidP="003100CF">
            <w:pPr>
              <w:pStyle w:val="ContactInfo"/>
              <w:rPr>
                <w:rFonts w:ascii="Arial" w:hAnsi="Arial" w:cs="Arial"/>
                <w:color w:val="77448B" w:themeColor="accent1"/>
              </w:rPr>
            </w:pPr>
            <w:sdt>
              <w:sdtPr>
                <w:rPr>
                  <w:rFonts w:ascii="Arial" w:hAnsi="Arial" w:cs="Arial"/>
                  <w:color w:val="77448B" w:themeColor="accent1"/>
                </w:rPr>
                <w:alias w:val="Enter phone:"/>
                <w:tag w:val="Enter phone:"/>
                <w:id w:val="381135673"/>
                <w:placeholder>
                  <w:docPart w:val="70E167537EBD481F8328F373FFA26BE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B5B8B" w:rsidRPr="00DA54ED">
                  <w:rPr>
                    <w:rFonts w:ascii="Arial" w:hAnsi="Arial" w:cs="Arial"/>
                    <w:color w:val="77448B" w:themeColor="accent1"/>
                  </w:rPr>
                  <w:t>7032738250</w:t>
                </w:r>
              </w:sdtContent>
            </w:sdt>
            <w:r w:rsidR="007A0F44" w:rsidRPr="00DA54ED">
              <w:rPr>
                <w:rFonts w:ascii="Arial" w:hAnsi="Arial" w:cs="Arial"/>
                <w:color w:val="77448B" w:themeColor="accent1"/>
              </w:rPr>
              <w:t xml:space="preserve">  </w:t>
            </w:r>
            <w:r w:rsidR="007A0F44" w:rsidRPr="00DA54ED">
              <w:rPr>
                <w:rFonts w:ascii="Arial" w:hAnsi="Arial" w:cs="Arial"/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7B5EB0EF" wp14:editId="7AB6C3E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4C8C7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92E7EA2" w14:textId="17ED6EE3" w:rsidR="007A0F44" w:rsidRPr="00DA54ED" w:rsidRDefault="00BC28AB" w:rsidP="003100CF">
            <w:pPr>
              <w:pStyle w:val="ContactInfo"/>
              <w:rPr>
                <w:rFonts w:ascii="Arial" w:hAnsi="Arial" w:cs="Arial"/>
                <w:color w:val="77448B" w:themeColor="accent1"/>
              </w:rPr>
            </w:pPr>
            <w:sdt>
              <w:sdtPr>
                <w:rPr>
                  <w:rFonts w:ascii="Arial" w:hAnsi="Arial" w:cs="Arial"/>
                  <w:color w:val="77448B" w:themeColor="accent1"/>
                </w:rPr>
                <w:alias w:val="Enter email:"/>
                <w:tag w:val="Enter email:"/>
                <w:id w:val="479813182"/>
                <w:placeholder>
                  <w:docPart w:val="5DCC0895A159467F91B6D978D556E5C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B5B8B" w:rsidRPr="00DA54ED">
                  <w:rPr>
                    <w:rFonts w:ascii="Arial" w:hAnsi="Arial" w:cs="Arial"/>
                    <w:color w:val="77448B" w:themeColor="accent1"/>
                  </w:rPr>
                  <w:t>Sagarmouni5@gmail.com</w:t>
                </w:r>
              </w:sdtContent>
            </w:sdt>
            <w:r w:rsidR="007A0F44" w:rsidRPr="00DA54ED">
              <w:rPr>
                <w:rFonts w:ascii="Arial" w:hAnsi="Arial" w:cs="Arial"/>
                <w:color w:val="77448B" w:themeColor="accent1"/>
              </w:rPr>
              <w:t xml:space="preserve">  </w:t>
            </w:r>
            <w:r w:rsidR="007A0F44" w:rsidRPr="00DA54ED">
              <w:rPr>
                <w:rFonts w:ascii="Arial" w:hAnsi="Arial" w:cs="Arial"/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5086A646" wp14:editId="58A5A32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1C41C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7BD184C" w14:textId="1B926985" w:rsidR="007A0F44" w:rsidRPr="00DA54ED" w:rsidRDefault="00BC28AB" w:rsidP="003100CF">
            <w:pPr>
              <w:pStyle w:val="ContactInfo"/>
              <w:rPr>
                <w:rFonts w:ascii="Arial" w:hAnsi="Arial" w:cs="Arial"/>
                <w:color w:val="77448B" w:themeColor="accent1"/>
              </w:rPr>
            </w:pPr>
            <w:hyperlink r:id="rId13" w:history="1">
              <w:r w:rsidR="00BB5B8B" w:rsidRPr="00DA54ED">
                <w:rPr>
                  <w:rStyle w:val="Hyperlink"/>
                  <w:rFonts w:ascii="Arial" w:hAnsi="Arial" w:cs="Arial"/>
                  <w:color w:val="77448B" w:themeColor="accent1"/>
                </w:rPr>
                <w:t>https://sagar</w:t>
              </w:r>
              <w:r w:rsidR="00BB5B8B" w:rsidRPr="00DA54ED">
                <w:rPr>
                  <w:rStyle w:val="Hyperlink"/>
                  <w:rFonts w:ascii="Arial" w:hAnsi="Arial" w:cs="Arial"/>
                  <w:color w:val="77448B" w:themeColor="accent1"/>
                </w:rPr>
                <w:t>m</w:t>
              </w:r>
              <w:r w:rsidR="00BB5B8B" w:rsidRPr="00DA54ED">
                <w:rPr>
                  <w:rStyle w:val="Hyperlink"/>
                  <w:rFonts w:ascii="Arial" w:hAnsi="Arial" w:cs="Arial"/>
                  <w:color w:val="77448B" w:themeColor="accent1"/>
                </w:rPr>
                <w:t>ounika.github.io/</w:t>
              </w:r>
            </w:hyperlink>
            <w:r w:rsidR="00BB5B8B" w:rsidRPr="00DA54ED">
              <w:rPr>
                <w:rFonts w:ascii="Arial" w:hAnsi="Arial" w:cs="Arial"/>
                <w:color w:val="77448B" w:themeColor="accent1"/>
              </w:rPr>
              <w:t xml:space="preserve"> </w:t>
            </w:r>
            <w:r w:rsidR="007A0F44" w:rsidRPr="00DA54ED">
              <w:rPr>
                <w:rFonts w:ascii="Arial" w:hAnsi="Arial" w:cs="Arial"/>
                <w:noProof/>
                <w:color w:val="77448B" w:themeColor="accent1"/>
              </w:rPr>
              <mc:AlternateContent>
                <mc:Choice Requires="wps">
                  <w:drawing>
                    <wp:inline distT="0" distB="0" distL="0" distR="0" wp14:anchorId="120D9846" wp14:editId="2E9770B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0C7C2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0371AA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C9E0E5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CB5082" wp14:editId="4CDC37A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339628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698D52D" w14:textId="77777777" w:rsidR="000E24AC" w:rsidRPr="00565B06" w:rsidRDefault="00BC28A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A12F2E9673514ACE88F17F7C3F8603A2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7F2567FA" w14:textId="7A13BC94" w:rsidR="00BB5B8B" w:rsidRPr="002B1B73" w:rsidRDefault="00BB5B8B" w:rsidP="007850D1">
      <w:pPr>
        <w:rPr>
          <w:rFonts w:cstheme="minorHAnsi"/>
        </w:rPr>
      </w:pPr>
    </w:p>
    <w:p w14:paraId="62367D90" w14:textId="53DA3C56" w:rsidR="002B1B73" w:rsidRDefault="002B1B73" w:rsidP="00216BFB">
      <w:pPr>
        <w:jc w:val="both"/>
        <w:rPr>
          <w:rFonts w:ascii="Arial" w:hAnsi="Arial" w:cs="Arial"/>
        </w:rPr>
      </w:pPr>
      <w:r w:rsidRPr="00DA54ED">
        <w:rPr>
          <w:rFonts w:ascii="Arial" w:hAnsi="Arial" w:cs="Arial"/>
        </w:rPr>
        <w:t>To enhance my career with a reputed Organization and showcase my skills by contributing my best in growth of the esteemed Organization I work with.</w:t>
      </w:r>
    </w:p>
    <w:p w14:paraId="7649A075" w14:textId="77777777" w:rsidR="00216BFB" w:rsidRPr="00216BFB" w:rsidRDefault="00216BFB" w:rsidP="00216BFB">
      <w:pPr>
        <w:jc w:val="both"/>
        <w:rPr>
          <w:rFonts w:ascii="Arial" w:hAnsi="Arial" w:cs="Arial"/>
          <w:b/>
          <w:bCs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2185B" w:rsidRPr="00565B06" w14:paraId="44D38577" w14:textId="77777777" w:rsidTr="00C14CD9">
        <w:tc>
          <w:tcPr>
            <w:tcW w:w="725" w:type="dxa"/>
            <w:tcMar>
              <w:right w:w="216" w:type="dxa"/>
            </w:tcMar>
            <w:vAlign w:val="bottom"/>
          </w:tcPr>
          <w:p w14:paraId="48D9EF9D" w14:textId="77777777" w:rsidR="00A2185B" w:rsidRPr="00565B06" w:rsidRDefault="00A2185B" w:rsidP="00C14CD9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2DA3D6" wp14:editId="77F30EF2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5B024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BCA23FD" w14:textId="77777777" w:rsidR="00A2185B" w:rsidRPr="00565B06" w:rsidRDefault="00BC28AB" w:rsidP="00C14CD9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D9CC8C72E1A14D3ABDAF4A96393089C8"/>
                </w:placeholder>
                <w:temporary/>
                <w:showingPlcHdr/>
                <w15:appearance w15:val="hidden"/>
              </w:sdtPr>
              <w:sdtEndPr/>
              <w:sdtContent>
                <w:r w:rsidR="00A2185B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48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320"/>
        <w:gridCol w:w="4044"/>
      </w:tblGrid>
      <w:tr w:rsidR="00A2185B" w:rsidRPr="00565B06" w14:paraId="7BA68447" w14:textId="77777777" w:rsidTr="00A2185B">
        <w:tc>
          <w:tcPr>
            <w:tcW w:w="4320" w:type="dxa"/>
          </w:tcPr>
          <w:p w14:paraId="01B3F715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HTML5</w:t>
            </w:r>
          </w:p>
          <w:p w14:paraId="701A93BA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CSS3</w:t>
            </w:r>
          </w:p>
          <w:p w14:paraId="46A24221" w14:textId="283DEEEF" w:rsidR="00A2185B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Bootstrap</w:t>
            </w:r>
          </w:p>
          <w:p w14:paraId="6B040E14" w14:textId="432C6861" w:rsidR="00FE2A46" w:rsidRPr="00DA54ED" w:rsidRDefault="00FE2A46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Dream Weaver</w:t>
            </w:r>
          </w:p>
          <w:p w14:paraId="59CFCA9F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JavaScript</w:t>
            </w:r>
          </w:p>
        </w:tc>
        <w:tc>
          <w:tcPr>
            <w:tcW w:w="4044" w:type="dxa"/>
            <w:tcMar>
              <w:left w:w="576" w:type="dxa"/>
            </w:tcMar>
          </w:tcPr>
          <w:p w14:paraId="139D1F6A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jQuery</w:t>
            </w:r>
          </w:p>
          <w:p w14:paraId="0DCADD55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Angular JS</w:t>
            </w:r>
          </w:p>
          <w:p w14:paraId="3A99C5B8" w14:textId="77777777" w:rsidR="00A2185B" w:rsidRPr="00DA54ED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SEO</w:t>
            </w:r>
          </w:p>
          <w:p w14:paraId="646ECF5D" w14:textId="77777777" w:rsidR="00A2185B" w:rsidRDefault="00A2185B" w:rsidP="00C14CD9">
            <w:pPr>
              <w:pStyle w:val="ListBullet"/>
              <w:spacing w:after="80"/>
              <w:rPr>
                <w:rFonts w:ascii="Arial" w:hAnsi="Arial" w:cs="Arial"/>
              </w:rPr>
            </w:pPr>
            <w:r w:rsidRPr="00DA54ED">
              <w:rPr>
                <w:rFonts w:ascii="Arial" w:hAnsi="Arial" w:cs="Arial"/>
              </w:rPr>
              <w:t>Photoshop (basics)</w:t>
            </w:r>
          </w:p>
          <w:p w14:paraId="3842F464" w14:textId="543A878B" w:rsidR="00DA54ED" w:rsidRPr="00DA54ED" w:rsidRDefault="00DA54ED" w:rsidP="00DA54ED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DA54ED" w:rsidRPr="00565B06" w14:paraId="7E98ACE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0B3EA8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03B9BD5" wp14:editId="59D5E1CA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E3AE7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1394F01" w14:textId="77777777" w:rsidR="00AC7C34" w:rsidRPr="00565B06" w:rsidRDefault="00BB5B8B" w:rsidP="00AD6216">
            <w:pPr>
              <w:pStyle w:val="Heading1"/>
              <w:outlineLvl w:val="0"/>
            </w:pPr>
            <w:r>
              <w:t>Projects</w:t>
            </w:r>
          </w:p>
        </w:tc>
      </w:tr>
      <w:tr w:rsidR="00DA54ED" w:rsidRPr="00565B06" w14:paraId="67573A9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6DDC3EB" w14:textId="77777777" w:rsidR="00A2185B" w:rsidRPr="00565B06" w:rsidRDefault="00A2185B" w:rsidP="00075B13">
            <w:pPr>
              <w:pStyle w:val="Icons"/>
              <w:rPr>
                <w:noProof/>
              </w:rPr>
            </w:pPr>
          </w:p>
        </w:tc>
        <w:tc>
          <w:tcPr>
            <w:tcW w:w="8649" w:type="dxa"/>
          </w:tcPr>
          <w:p w14:paraId="2220F885" w14:textId="0DF203AA" w:rsidR="00A11543" w:rsidRDefault="00A1154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3"/>
              <w:gridCol w:w="5676"/>
            </w:tblGrid>
            <w:tr w:rsidR="00A54F9C" w:rsidRPr="00DA54ED" w14:paraId="17B562DA" w14:textId="77777777" w:rsidTr="00DA54ED">
              <w:tc>
                <w:tcPr>
                  <w:tcW w:w="2963" w:type="dxa"/>
                </w:tcPr>
                <w:p w14:paraId="7E233DF7" w14:textId="77777777" w:rsidR="00A54F9C" w:rsidRPr="00DA54ED" w:rsidRDefault="00A54F9C" w:rsidP="006251F9">
                  <w:pPr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</w:p>
                <w:p w14:paraId="06D37276" w14:textId="78E4D744" w:rsidR="00A54F9C" w:rsidRPr="00DA54ED" w:rsidRDefault="00A54F9C" w:rsidP="006251F9">
                  <w:pPr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Blozzom Project</w:t>
                  </w:r>
                </w:p>
                <w:p w14:paraId="1D16CC6B" w14:textId="77777777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676" w:type="dxa"/>
                </w:tcPr>
                <w:p w14:paraId="10E0DB0F" w14:textId="77777777" w:rsidR="00A54F9C" w:rsidRPr="00DA54ED" w:rsidRDefault="00A54F9C" w:rsidP="00A54F9C">
                  <w:pPr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</w:p>
                <w:p w14:paraId="546B772F" w14:textId="2B76F32A" w:rsidR="00A54F9C" w:rsidRPr="00DA54ED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  <w:t>Skills Used:</w:t>
                  </w:r>
                  <w:r w:rsidRPr="00DA54ED">
                    <w:rPr>
                      <w:rFonts w:ascii="Cambria" w:hAnsi="Cambria"/>
                      <w:color w:val="77448B" w:themeColor="accent1"/>
                      <w:sz w:val="24"/>
                      <w:szCs w:val="24"/>
                    </w:rPr>
                    <w:t xml:space="preserve"> 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HTML5, CSS3, </w:t>
                  </w:r>
                  <w:r w:rsidR="00DA54ED"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Bootstrap, jQuery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39C839B0" w14:textId="77777777" w:rsidR="00A54F9C" w:rsidRPr="006251F9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color w:val="77448B" w:themeColor="accent1"/>
                      <w:sz w:val="24"/>
                      <w:szCs w:val="24"/>
                    </w:rPr>
                    <w:t xml:space="preserve">URL:   </w:t>
                  </w:r>
                  <w:hyperlink r:id="rId14" w:history="1">
                    <w:r w:rsidRPr="006251F9">
                      <w:rPr>
                        <w:rStyle w:val="Hyperlink"/>
                        <w:rFonts w:ascii="Cambria" w:hAnsi="Cambria"/>
                        <w:color w:val="000000" w:themeColor="text1"/>
                        <w:sz w:val="24"/>
                        <w:szCs w:val="24"/>
                      </w:rPr>
                      <w:t>https://sagarmounika.github.io/Glozen/</w:t>
                    </w:r>
                  </w:hyperlink>
                </w:p>
                <w:p w14:paraId="0EACD6B4" w14:textId="77777777" w:rsidR="00A54F9C" w:rsidRPr="00DA54ED" w:rsidRDefault="00A54F9C" w:rsidP="00A54F9C">
                  <w:pPr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A54F9C" w:rsidRPr="00DA54ED" w14:paraId="244A3C3E" w14:textId="77777777" w:rsidTr="00DA54ED">
              <w:tc>
                <w:tcPr>
                  <w:tcW w:w="2963" w:type="dxa"/>
                </w:tcPr>
                <w:p w14:paraId="31629330" w14:textId="77777777" w:rsidR="00A54F9C" w:rsidRPr="00DA54ED" w:rsidRDefault="00A54F9C" w:rsidP="004D0432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14:paraId="2DB5616B" w14:textId="413A38E3" w:rsidR="00A54F9C" w:rsidRPr="00DA54ED" w:rsidRDefault="00A54F9C" w:rsidP="004D0432">
                  <w:pPr>
                    <w:spacing w:line="276" w:lineRule="auto"/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Blogen Project</w:t>
                  </w:r>
                </w:p>
                <w:p w14:paraId="249E0629" w14:textId="34440AE4" w:rsidR="00A54F9C" w:rsidRPr="00DA54ED" w:rsidRDefault="00A54F9C" w:rsidP="004D0432">
                  <w:pPr>
                    <w:spacing w:line="276" w:lineRule="auto"/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676" w:type="dxa"/>
                </w:tcPr>
                <w:p w14:paraId="7484E8C9" w14:textId="77777777" w:rsidR="00A54F9C" w:rsidRPr="00DA54ED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</w:p>
                <w:p w14:paraId="03BF95C1" w14:textId="77777777" w:rsidR="00DA54ED" w:rsidRPr="00DA54ED" w:rsidRDefault="00DA54ED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  <w:t>Skills Used:</w:t>
                  </w:r>
                  <w:r w:rsidRPr="00DA54ED">
                    <w:rPr>
                      <w:rFonts w:ascii="Cambria" w:hAnsi="Cambria"/>
                      <w:color w:val="77448B" w:themeColor="accent1"/>
                      <w:sz w:val="24"/>
                      <w:szCs w:val="24"/>
                    </w:rPr>
                    <w:t xml:space="preserve"> 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HTML5, CSS3, Bootstrap, jQuery.</w:t>
                  </w:r>
                </w:p>
                <w:p w14:paraId="705EF1F9" w14:textId="2D24E768" w:rsidR="00A54F9C" w:rsidRPr="00DA54ED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color w:val="77448B" w:themeColor="accent1"/>
                      <w:sz w:val="24"/>
                      <w:szCs w:val="24"/>
                    </w:rPr>
                    <w:t xml:space="preserve">URL:   </w:t>
                  </w:r>
                  <w:hyperlink r:id="rId15" w:history="1">
                    <w:r w:rsidRPr="00DA54ED">
                      <w:rPr>
                        <w:rStyle w:val="Hyperlink"/>
                        <w:rFonts w:ascii="Cambria" w:hAnsi="Cambria"/>
                        <w:color w:val="000000" w:themeColor="text1"/>
                      </w:rPr>
                      <w:t>https://sagarmounika.github.io/Blogen/</w:t>
                    </w:r>
                  </w:hyperlink>
                </w:p>
                <w:p w14:paraId="5D5F18E0" w14:textId="77777777" w:rsidR="00A54F9C" w:rsidRPr="00DA54ED" w:rsidRDefault="00A54F9C" w:rsidP="004D0432">
                  <w:pPr>
                    <w:spacing w:line="276" w:lineRule="auto"/>
                    <w:rPr>
                      <w:rFonts w:ascii="Cambria" w:hAnsi="Cambria"/>
                    </w:rPr>
                  </w:pPr>
                </w:p>
              </w:tc>
            </w:tr>
            <w:tr w:rsidR="00A54F9C" w:rsidRPr="00DA54ED" w14:paraId="5F088766" w14:textId="77777777" w:rsidTr="00DA54ED">
              <w:tc>
                <w:tcPr>
                  <w:tcW w:w="2963" w:type="dxa"/>
                </w:tcPr>
                <w:p w14:paraId="31C378F4" w14:textId="77777777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14:paraId="4706C55B" w14:textId="1821A300" w:rsidR="00A54F9C" w:rsidRPr="00DA54ED" w:rsidRDefault="00A54F9C" w:rsidP="006251F9">
                  <w:pPr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Mizuxe Project</w:t>
                  </w:r>
                </w:p>
                <w:p w14:paraId="4EF5DB75" w14:textId="29515F58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676" w:type="dxa"/>
                </w:tcPr>
                <w:p w14:paraId="7FB7A52B" w14:textId="77777777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  <w:p w14:paraId="67E0C229" w14:textId="55A0BD6D" w:rsidR="00DA54ED" w:rsidRPr="00DA54ED" w:rsidRDefault="00DA54ED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  <w:t>Skills Used:</w:t>
                  </w:r>
                  <w:r w:rsidRPr="00DA54ED">
                    <w:rPr>
                      <w:rFonts w:ascii="Cambria" w:hAnsi="Cambria"/>
                      <w:color w:val="77448B" w:themeColor="accent1"/>
                      <w:sz w:val="24"/>
                      <w:szCs w:val="24"/>
                    </w:rPr>
                    <w:t xml:space="preserve"> 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HTML5, CSS3, Bootstrap, </w:t>
                  </w:r>
                  <w:r w:rsidR="00FC40F2"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jQuery</w:t>
                  </w:r>
                  <w:r w:rsidR="00FC40F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SASS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49439E93" w14:textId="1E83FD0F" w:rsidR="00A54F9C" w:rsidRPr="00DA54ED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color w:val="77448B" w:themeColor="accent1"/>
                      <w:sz w:val="24"/>
                      <w:szCs w:val="24"/>
                    </w:rPr>
                    <w:t>URL</w:t>
                  </w:r>
                  <w:r w:rsidRPr="00DA54ED">
                    <w:rPr>
                      <w:rFonts w:ascii="Cambria" w:hAnsi="Cambria"/>
                      <w:b/>
                      <w:color w:val="000000" w:themeColor="text1"/>
                      <w:sz w:val="24"/>
                      <w:szCs w:val="24"/>
                    </w:rPr>
                    <w:t xml:space="preserve">:   </w:t>
                  </w:r>
                  <w:hyperlink r:id="rId16" w:history="1">
                    <w:r w:rsidRPr="00DA54ED">
                      <w:rPr>
                        <w:rStyle w:val="Hyperlink"/>
                        <w:rFonts w:ascii="Cambria" w:hAnsi="Cambria"/>
                        <w:color w:val="000000" w:themeColor="text1"/>
                      </w:rPr>
                      <w:t>https://sagarmounika.github.io/mizuxe/</w:t>
                    </w:r>
                  </w:hyperlink>
                </w:p>
                <w:p w14:paraId="48F0F58A" w14:textId="75D4CC89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</w:tc>
            </w:tr>
            <w:tr w:rsidR="00A54F9C" w:rsidRPr="00DA54ED" w14:paraId="2852DC35" w14:textId="77777777" w:rsidTr="00DA54ED">
              <w:tc>
                <w:tcPr>
                  <w:tcW w:w="2963" w:type="dxa"/>
                </w:tcPr>
                <w:p w14:paraId="008F2648" w14:textId="77777777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14:paraId="0EBC4172" w14:textId="3E8B68F8" w:rsidR="00A54F9C" w:rsidRPr="00DA54ED" w:rsidRDefault="00216BFB" w:rsidP="006251F9">
                  <w:pPr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Loop lab</w:t>
                  </w:r>
                  <w:r w:rsidR="00A54F9C"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 xml:space="preserve"> Project</w:t>
                  </w:r>
                </w:p>
                <w:p w14:paraId="653F2CD8" w14:textId="6AB36DFB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676" w:type="dxa"/>
                </w:tcPr>
                <w:p w14:paraId="2A914D26" w14:textId="77777777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  <w:p w14:paraId="34858FD0" w14:textId="77777777" w:rsidR="00DA54ED" w:rsidRPr="00DA54ED" w:rsidRDefault="00DA54ED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  <w:t>Skills Used:</w:t>
                  </w:r>
                  <w:r w:rsidRPr="00DA54ED">
                    <w:rPr>
                      <w:rFonts w:ascii="Cambria" w:hAnsi="Cambria"/>
                      <w:color w:val="77448B" w:themeColor="accent1"/>
                      <w:sz w:val="24"/>
                      <w:szCs w:val="24"/>
                    </w:rPr>
                    <w:t xml:space="preserve"> 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HTML5, CSS3, Bootstrap, jQuery.</w:t>
                  </w:r>
                </w:p>
                <w:p w14:paraId="558C89F5" w14:textId="3AED1DFE" w:rsidR="00A54F9C" w:rsidRPr="00DA54ED" w:rsidRDefault="00A54F9C" w:rsidP="004D0432">
                  <w:pPr>
                    <w:spacing w:line="276" w:lineRule="auto"/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color w:val="77448B" w:themeColor="accent1"/>
                      <w:sz w:val="24"/>
                      <w:szCs w:val="24"/>
                    </w:rPr>
                    <w:t>URL</w:t>
                  </w:r>
                  <w:r w:rsidRPr="00DA54ED">
                    <w:rPr>
                      <w:rFonts w:ascii="Cambria" w:hAnsi="Cambria"/>
                      <w:b/>
                      <w:color w:val="000000" w:themeColor="text1"/>
                      <w:sz w:val="24"/>
                      <w:szCs w:val="24"/>
                    </w:rPr>
                    <w:t xml:space="preserve">:   </w:t>
                  </w:r>
                  <w:hyperlink r:id="rId17" w:history="1">
                    <w:r w:rsidRPr="00DA54ED">
                      <w:rPr>
                        <w:rStyle w:val="Hyperlink"/>
                        <w:rFonts w:ascii="Cambria" w:hAnsi="Cambria"/>
                        <w:color w:val="000000" w:themeColor="text1"/>
                      </w:rPr>
                      <w:t>https://sagarmounika.github.io/Looplab/</w:t>
                    </w:r>
                  </w:hyperlink>
                </w:p>
                <w:p w14:paraId="43A83DAD" w14:textId="227CD8AE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</w:tc>
            </w:tr>
            <w:tr w:rsidR="00A54F9C" w:rsidRPr="00DA54ED" w14:paraId="5F9BF551" w14:textId="77777777" w:rsidTr="00216BFB">
              <w:trPr>
                <w:trHeight w:val="1191"/>
              </w:trPr>
              <w:tc>
                <w:tcPr>
                  <w:tcW w:w="2963" w:type="dxa"/>
                </w:tcPr>
                <w:p w14:paraId="4661EEEA" w14:textId="77777777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  <w:p w14:paraId="36176425" w14:textId="236249DE" w:rsidR="00A54F9C" w:rsidRPr="00DA54ED" w:rsidRDefault="00216BFB" w:rsidP="006251F9">
                  <w:pPr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Portfolio</w:t>
                  </w:r>
                  <w:r w:rsidR="00DA54ED"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 xml:space="preserve"> </w:t>
                  </w:r>
                  <w:r w:rsidR="00A54F9C"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8"/>
                      <w:szCs w:val="28"/>
                    </w:rPr>
                    <w:t>Project</w:t>
                  </w:r>
                </w:p>
                <w:p w14:paraId="0DD6A63D" w14:textId="1E629103" w:rsidR="00A54F9C" w:rsidRPr="00DA54ED" w:rsidRDefault="00A54F9C" w:rsidP="006251F9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5676" w:type="dxa"/>
                </w:tcPr>
                <w:p w14:paraId="1739D47A" w14:textId="77777777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  <w:p w14:paraId="02EAEE24" w14:textId="77777777" w:rsidR="00DA54ED" w:rsidRPr="00DA54ED" w:rsidRDefault="00DA54ED" w:rsidP="004D0432">
                  <w:pPr>
                    <w:spacing w:line="276" w:lineRule="auto"/>
                    <w:jc w:val="both"/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</w:pPr>
                  <w:r w:rsidRPr="00DA54ED">
                    <w:rPr>
                      <w:rFonts w:ascii="Cambria" w:hAnsi="Cambria"/>
                      <w:b/>
                      <w:bCs/>
                      <w:color w:val="77448B" w:themeColor="accent1"/>
                      <w:sz w:val="24"/>
                      <w:szCs w:val="24"/>
                    </w:rPr>
                    <w:t>Skills Used:</w:t>
                  </w:r>
                  <w:r w:rsidRPr="00DA54ED">
                    <w:rPr>
                      <w:rFonts w:ascii="Cambria" w:hAnsi="Cambria"/>
                      <w:color w:val="77448B" w:themeColor="accent1"/>
                      <w:sz w:val="24"/>
                      <w:szCs w:val="24"/>
                    </w:rPr>
                    <w:t xml:space="preserve"> </w:t>
                  </w:r>
                  <w:r w:rsidRPr="00DA54ED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HTML5, CSS3, Bootstrap, jQuery.</w:t>
                  </w:r>
                </w:p>
                <w:p w14:paraId="26827FE1" w14:textId="64934587" w:rsidR="00A54F9C" w:rsidRDefault="00A54F9C" w:rsidP="004D0432">
                  <w:pPr>
                    <w:spacing w:line="276" w:lineRule="auto"/>
                    <w:rPr>
                      <w:rFonts w:ascii="Cambria" w:hAnsi="Cambria"/>
                      <w:color w:val="000000" w:themeColor="text1"/>
                    </w:rPr>
                  </w:pPr>
                  <w:r w:rsidRPr="00DA54ED">
                    <w:rPr>
                      <w:rFonts w:ascii="Cambria" w:hAnsi="Cambria"/>
                      <w:b/>
                      <w:color w:val="77448B" w:themeColor="accent1"/>
                      <w:sz w:val="24"/>
                      <w:szCs w:val="24"/>
                    </w:rPr>
                    <w:t xml:space="preserve">URL:  </w:t>
                  </w:r>
                  <w:r w:rsidRPr="00DA54ED">
                    <w:rPr>
                      <w:rFonts w:ascii="Cambria" w:hAnsi="Cambria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hyperlink r:id="rId18" w:history="1">
                    <w:r w:rsidRPr="00DA54ED">
                      <w:rPr>
                        <w:rStyle w:val="Hyperlink"/>
                        <w:rFonts w:ascii="Cambria" w:hAnsi="Cambria"/>
                        <w:color w:val="000000" w:themeColor="text1"/>
                      </w:rPr>
                      <w:t>https://sagarmounika.github.io/portofolio/</w:t>
                    </w:r>
                  </w:hyperlink>
                </w:p>
                <w:p w14:paraId="00DF2C2E" w14:textId="77777777" w:rsidR="00216BFB" w:rsidRPr="00DA54ED" w:rsidRDefault="00216BFB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14:paraId="7EB4227C" w14:textId="57CB1F74" w:rsidR="00A54F9C" w:rsidRPr="00DA54ED" w:rsidRDefault="00A54F9C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14:paraId="18835BBA" w14:textId="77777777" w:rsidR="00A54F9C" w:rsidRDefault="00A54F9C"/>
          <w:p w14:paraId="74B1E2D0" w14:textId="4A41CABE" w:rsidR="00A2185B" w:rsidRDefault="00A2185B" w:rsidP="00AD6216">
            <w:pPr>
              <w:pStyle w:val="Heading1"/>
              <w:outlineLvl w:val="0"/>
            </w:pPr>
          </w:p>
        </w:tc>
      </w:tr>
      <w:tr w:rsidR="00DA54ED" w:rsidRPr="00565B06" w14:paraId="7DBCE6A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5602790" w14:textId="527B3C2A" w:rsidR="00A2185B" w:rsidRPr="00565B06" w:rsidRDefault="00A2185B" w:rsidP="00A2185B">
            <w:pPr>
              <w:pStyle w:val="Icons"/>
              <w:rPr>
                <w:noProof/>
              </w:rPr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CBFEB67" wp14:editId="49B6A79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183B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4DA8212" w14:textId="7F47DECF" w:rsidR="00A2185B" w:rsidRDefault="00A2185B" w:rsidP="00A2185B">
            <w:pPr>
              <w:pStyle w:val="Heading1"/>
              <w:outlineLvl w:val="0"/>
            </w:pPr>
            <w:r>
              <w:t>eDUCATION</w:t>
            </w:r>
          </w:p>
        </w:tc>
      </w:tr>
      <w:tr w:rsidR="00DA54ED" w:rsidRPr="00565B06" w14:paraId="7960CD9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69BEA843" w14:textId="4E9ADDFB" w:rsidR="00A2185B" w:rsidRPr="00565B06" w:rsidRDefault="00DA54ED" w:rsidP="00A2185B">
            <w:pPr>
              <w:pStyle w:val="Icons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EF9AB2" wp14:editId="351B71F6">
                  <wp:extent cx="284419" cy="284419"/>
                  <wp:effectExtent l="0" t="0" r="1905" b="1905"/>
                  <wp:docPr id="12" name="Graphic 12" descr="Muscular 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sclearm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78" cy="29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9" w:type="dxa"/>
          </w:tcPr>
          <w:p w14:paraId="11BC40F3" w14:textId="77777777" w:rsidR="00A2185B" w:rsidRDefault="00A2185B" w:rsidP="00A2185B">
            <w:pPr>
              <w:shd w:val="clear" w:color="auto" w:fill="FFFFFF"/>
              <w:ind w:left="-108" w:right="-720"/>
              <w:rPr>
                <w:rStyle w:val="Strong"/>
                <w:rFonts w:ascii="Cambria" w:hAnsi="Cambria"/>
              </w:rPr>
            </w:pPr>
          </w:p>
          <w:p w14:paraId="7E146026" w14:textId="0F3BEB69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Style w:val="Strong"/>
                <w:rFonts w:ascii="Cambria" w:hAnsi="Cambria" w:cstheme="minorHAnsi"/>
                <w:b w:val="0"/>
              </w:rPr>
            </w:pPr>
            <w:r w:rsidRPr="00DA54ED">
              <w:rPr>
                <w:rStyle w:val="Strong"/>
                <w:rFonts w:ascii="Cambria" w:hAnsi="Cambria" w:cstheme="minorHAnsi"/>
              </w:rPr>
              <w:t>Certification Course in Web Designing from Pixxel Arts</w:t>
            </w:r>
            <w:r w:rsidR="00315E71">
              <w:rPr>
                <w:rStyle w:val="Strong"/>
                <w:rFonts w:ascii="Cambria" w:hAnsi="Cambria" w:cstheme="minorHAnsi"/>
              </w:rPr>
              <w:t>.</w:t>
            </w:r>
          </w:p>
          <w:p w14:paraId="6EB982A5" w14:textId="77777777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Style w:val="Strong"/>
                <w:rFonts w:ascii="Cambria" w:hAnsi="Cambria" w:cstheme="minorHAnsi"/>
                <w:b w:val="0"/>
                <w:bCs w:val="0"/>
              </w:rPr>
            </w:pPr>
            <w:r w:rsidRPr="00DA54ED">
              <w:rPr>
                <w:rStyle w:val="Strong"/>
                <w:rFonts w:ascii="Cambria" w:hAnsi="Cambria" w:cstheme="minorHAnsi"/>
                <w:b w:val="0"/>
                <w:bCs w:val="0"/>
              </w:rPr>
              <w:t>Certification Course in Bootstrap 4 from Udemy.</w:t>
            </w:r>
          </w:p>
          <w:p w14:paraId="5DD5E30F" w14:textId="77777777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Style w:val="Strong"/>
                <w:rFonts w:ascii="Cambria" w:hAnsi="Cambria" w:cstheme="minorHAnsi"/>
                <w:b w:val="0"/>
                <w:bCs w:val="0"/>
              </w:rPr>
            </w:pPr>
            <w:r w:rsidRPr="00DA54ED">
              <w:rPr>
                <w:rStyle w:val="Strong"/>
                <w:rFonts w:ascii="Cambria" w:hAnsi="Cambria" w:cstheme="minorHAnsi"/>
                <w:b w:val="0"/>
                <w:bCs w:val="0"/>
              </w:rPr>
              <w:t>Certification Course in HTML5 &amp; CSS3   from Udemy.</w:t>
            </w:r>
          </w:p>
          <w:p w14:paraId="71749EAC" w14:textId="77777777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Cambria" w:hAnsi="Cambria" w:cstheme="minorHAnsi"/>
                <w:b/>
                <w:bCs/>
              </w:rPr>
            </w:pPr>
            <w:r w:rsidRPr="00DA54ED">
              <w:rPr>
                <w:rStyle w:val="Strong"/>
                <w:rFonts w:ascii="Cambria" w:hAnsi="Cambria" w:cstheme="minorHAnsi"/>
                <w:b w:val="0"/>
                <w:bCs w:val="0"/>
              </w:rPr>
              <w:t>Certification Course in Digital Marketing from Digital Floats.</w:t>
            </w:r>
          </w:p>
          <w:p w14:paraId="21F81FBA" w14:textId="77777777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Cambria" w:hAnsi="Cambria" w:cstheme="minorHAnsi"/>
              </w:rPr>
            </w:pPr>
            <w:r w:rsidRPr="00DA54ED">
              <w:rPr>
                <w:rFonts w:ascii="Cambria" w:hAnsi="Cambria" w:cstheme="minorHAnsi"/>
              </w:rPr>
              <w:t>B. E from MVSR Engineering College with an aggregate of 65%.</w:t>
            </w:r>
          </w:p>
          <w:p w14:paraId="46E5E422" w14:textId="77777777" w:rsidR="00A2185B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Cambria" w:hAnsi="Cambria" w:cstheme="minorHAnsi"/>
              </w:rPr>
            </w:pPr>
            <w:r w:rsidRPr="00DA54ED">
              <w:rPr>
                <w:rFonts w:ascii="Cambria" w:hAnsi="Cambria" w:cstheme="minorHAnsi"/>
              </w:rPr>
              <w:t xml:space="preserve">Plus 2 from Sri Chaitanya Junior College with an aggregate of 96.4%. </w:t>
            </w:r>
          </w:p>
          <w:p w14:paraId="33435C5C" w14:textId="15094C04" w:rsidR="00DA54ED" w:rsidRPr="00DA54ED" w:rsidRDefault="00A2185B" w:rsidP="006251F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Cambria" w:hAnsi="Cambria" w:cstheme="minorHAnsi"/>
              </w:rPr>
            </w:pPr>
            <w:r w:rsidRPr="00DA54ED">
              <w:rPr>
                <w:rFonts w:ascii="Cambria" w:hAnsi="Cambria" w:cstheme="minorHAnsi"/>
              </w:rPr>
              <w:t xml:space="preserve">SSC from Tagore’s High School with an CGPA </w:t>
            </w:r>
            <w:r w:rsidR="00DA54ED" w:rsidRPr="00DA54ED">
              <w:rPr>
                <w:rFonts w:ascii="Cambria" w:hAnsi="Cambria" w:cstheme="minorHAnsi"/>
              </w:rPr>
              <w:t>of 9.8.</w:t>
            </w:r>
          </w:p>
          <w:p w14:paraId="20B5F1EC" w14:textId="77777777" w:rsidR="00DA54ED" w:rsidRPr="00DA54ED" w:rsidRDefault="00DA54ED" w:rsidP="00DA54ED">
            <w:pPr>
              <w:pStyle w:val="ListParagraph"/>
              <w:spacing w:line="360" w:lineRule="auto"/>
              <w:ind w:left="360"/>
              <w:rPr>
                <w:rStyle w:val="Strong"/>
                <w:rFonts w:asciiTheme="minorHAnsi" w:hAnsiTheme="minorHAnsi" w:cstheme="minorHAnsi"/>
                <w:b w:val="0"/>
                <w:bCs w:val="0"/>
              </w:rPr>
            </w:pPr>
          </w:p>
          <w:p w14:paraId="5249EEF3" w14:textId="51937DF9" w:rsidR="00A2185B" w:rsidRDefault="00DA54ED" w:rsidP="00A2185B">
            <w:pPr>
              <w:pStyle w:val="Heading1"/>
              <w:outlineLvl w:val="0"/>
            </w:pPr>
            <w:r>
              <w:t>peRSONAL STRENGTHS</w:t>
            </w:r>
          </w:p>
        </w:tc>
      </w:tr>
    </w:tbl>
    <w:p w14:paraId="6C602497" w14:textId="77777777" w:rsidR="00DA54ED" w:rsidRPr="00DA54ED" w:rsidRDefault="00DA54ED" w:rsidP="00DA54ED">
      <w:pPr>
        <w:spacing w:line="276" w:lineRule="auto"/>
        <w:ind w:right="-720"/>
        <w:jc w:val="both"/>
        <w:rPr>
          <w:rStyle w:val="Strong"/>
          <w:rFonts w:ascii="Cambria" w:hAnsi="Cambria"/>
          <w:b w:val="0"/>
          <w:bCs w:val="0"/>
        </w:rPr>
      </w:pPr>
    </w:p>
    <w:p w14:paraId="3F68AB18" w14:textId="77777777" w:rsidR="00DA54ED" w:rsidRPr="00DA54ED" w:rsidRDefault="00DA54ED" w:rsidP="00DA54ED">
      <w:pPr>
        <w:numPr>
          <w:ilvl w:val="0"/>
          <w:numId w:val="20"/>
        </w:numPr>
        <w:spacing w:after="0" w:line="276" w:lineRule="auto"/>
        <w:ind w:right="-720"/>
        <w:jc w:val="both"/>
        <w:rPr>
          <w:rStyle w:val="Strong"/>
          <w:rFonts w:ascii="Cambria" w:hAnsi="Cambria"/>
          <w:b w:val="0"/>
          <w:bCs w:val="0"/>
        </w:rPr>
      </w:pPr>
      <w:r w:rsidRPr="00DA54ED">
        <w:rPr>
          <w:rStyle w:val="Strong"/>
          <w:rFonts w:ascii="Cambria" w:hAnsi="Cambria"/>
          <w:b w:val="0"/>
          <w:bCs w:val="0"/>
        </w:rPr>
        <w:t xml:space="preserve">Goal Oriented and attentive to details. </w:t>
      </w:r>
    </w:p>
    <w:p w14:paraId="58C3844D" w14:textId="0CB74737" w:rsidR="00DA54ED" w:rsidRPr="00DA54ED" w:rsidRDefault="00DA54ED" w:rsidP="00DA54ED">
      <w:pPr>
        <w:numPr>
          <w:ilvl w:val="0"/>
          <w:numId w:val="20"/>
        </w:numPr>
        <w:spacing w:after="0" w:line="276" w:lineRule="auto"/>
        <w:ind w:right="-720"/>
        <w:jc w:val="both"/>
        <w:rPr>
          <w:rStyle w:val="Strong"/>
          <w:rFonts w:ascii="Cambria" w:hAnsi="Cambria"/>
          <w:b w:val="0"/>
          <w:bCs w:val="0"/>
        </w:rPr>
      </w:pPr>
      <w:r w:rsidRPr="00DA54ED">
        <w:rPr>
          <w:rStyle w:val="Strong"/>
          <w:rFonts w:ascii="Cambria" w:hAnsi="Cambria"/>
          <w:b w:val="0"/>
          <w:bCs w:val="0"/>
        </w:rPr>
        <w:t>Positive attitude and ability to tackle problems positively.</w:t>
      </w:r>
    </w:p>
    <w:p w14:paraId="56F33E50" w14:textId="424340A5" w:rsidR="00DA54ED" w:rsidRPr="00DA54ED" w:rsidRDefault="00DA54ED" w:rsidP="00DA54ED">
      <w:pPr>
        <w:numPr>
          <w:ilvl w:val="0"/>
          <w:numId w:val="20"/>
        </w:numPr>
        <w:spacing w:after="0" w:line="276" w:lineRule="auto"/>
        <w:ind w:right="-720"/>
        <w:jc w:val="both"/>
        <w:rPr>
          <w:rStyle w:val="Strong"/>
          <w:rFonts w:ascii="Cambria" w:hAnsi="Cambria"/>
          <w:b w:val="0"/>
          <w:bCs w:val="0"/>
        </w:rPr>
      </w:pPr>
      <w:r w:rsidRPr="00DA54ED">
        <w:rPr>
          <w:rStyle w:val="Strong"/>
          <w:rFonts w:ascii="Cambria" w:hAnsi="Cambria"/>
          <w:b w:val="0"/>
          <w:bCs w:val="0"/>
        </w:rPr>
        <w:t>Can multitask depending on the required work</w:t>
      </w:r>
      <w:r>
        <w:rPr>
          <w:rStyle w:val="Strong"/>
          <w:rFonts w:ascii="Cambria" w:hAnsi="Cambria"/>
          <w:b w:val="0"/>
          <w:bCs w:val="0"/>
        </w:rPr>
        <w:t>.</w:t>
      </w:r>
    </w:p>
    <w:p w14:paraId="782C4F83" w14:textId="5247D0D2" w:rsidR="00DA54ED" w:rsidRDefault="00DA54ED" w:rsidP="00DA54ED">
      <w:pPr>
        <w:spacing w:after="0" w:line="276" w:lineRule="auto"/>
        <w:ind w:left="360" w:right="-720"/>
        <w:jc w:val="both"/>
        <w:rPr>
          <w:rFonts w:ascii="Cambria" w:hAnsi="Cambria"/>
          <w:bCs/>
        </w:rPr>
      </w:pPr>
    </w:p>
    <w:p w14:paraId="2822FADC" w14:textId="60FE89FC" w:rsidR="00216BFB" w:rsidRDefault="00216BFB" w:rsidP="00DA54ED">
      <w:pPr>
        <w:spacing w:after="0" w:line="276" w:lineRule="auto"/>
        <w:ind w:left="360" w:right="-720"/>
        <w:jc w:val="both"/>
        <w:rPr>
          <w:rFonts w:ascii="Cambria" w:hAnsi="Cambria"/>
          <w:bCs/>
        </w:rPr>
      </w:pPr>
    </w:p>
    <w:p w14:paraId="158848D6" w14:textId="77777777" w:rsidR="006251F9" w:rsidRDefault="00216BFB" w:rsidP="006251F9">
      <w:pPr>
        <w:shd w:val="clear" w:color="auto" w:fill="FFFFFF"/>
        <w:ind w:left="-108" w:right="-720"/>
        <w:rPr>
          <w:rStyle w:val="Strong"/>
          <w:rFonts w:ascii="Cambria" w:hAnsi="Cambria"/>
          <w:color w:val="77448B" w:themeColor="accent1"/>
          <w:sz w:val="32"/>
          <w:szCs w:val="32"/>
        </w:rPr>
      </w:pPr>
      <w:r w:rsidRPr="00216BFB">
        <w:rPr>
          <w:rStyle w:val="Strong"/>
          <w:rFonts w:ascii="Cambria" w:hAnsi="Cambria"/>
          <w:color w:val="77448B" w:themeColor="accent1"/>
          <w:sz w:val="32"/>
          <w:szCs w:val="32"/>
        </w:rPr>
        <w:t>Declaration</w:t>
      </w:r>
    </w:p>
    <w:p w14:paraId="7DDA0EF6" w14:textId="352469C5" w:rsidR="00216BFB" w:rsidRDefault="00216BFB" w:rsidP="006251F9">
      <w:pPr>
        <w:shd w:val="clear" w:color="auto" w:fill="FFFFFF"/>
        <w:ind w:left="-108" w:right="-720"/>
        <w:rPr>
          <w:rStyle w:val="Strong"/>
          <w:rFonts w:ascii="Cambria" w:hAnsi="Cambria"/>
        </w:rPr>
      </w:pPr>
      <w:r>
        <w:rPr>
          <w:rStyle w:val="Strong"/>
          <w:rFonts w:ascii="Cambria" w:hAnsi="Cambria"/>
        </w:rPr>
        <w:t>I hereby declare that above mentioned information is true to the best of my knowledge.</w:t>
      </w:r>
    </w:p>
    <w:p w14:paraId="50FA824F" w14:textId="3565DF13" w:rsidR="006251F9" w:rsidRDefault="006251F9" w:rsidP="006251F9">
      <w:pPr>
        <w:shd w:val="clear" w:color="auto" w:fill="FFFFFF"/>
        <w:ind w:right="-720"/>
        <w:rPr>
          <w:rStyle w:val="Strong"/>
          <w:rFonts w:ascii="Cambria" w:hAnsi="Cambria"/>
        </w:rPr>
      </w:pPr>
    </w:p>
    <w:p w14:paraId="202BB598" w14:textId="5C626756" w:rsidR="006251F9" w:rsidRPr="006251F9" w:rsidRDefault="006251F9" w:rsidP="006251F9">
      <w:pPr>
        <w:shd w:val="clear" w:color="auto" w:fill="FFFFFF"/>
        <w:ind w:left="-108" w:right="-720"/>
        <w:rPr>
          <w:rStyle w:val="Strong"/>
          <w:rFonts w:ascii="Cambria" w:hAnsi="Cambria"/>
          <w:color w:val="77448B" w:themeColor="accent1"/>
          <w:sz w:val="32"/>
          <w:szCs w:val="32"/>
        </w:rPr>
      </w:pPr>
      <w:r>
        <w:rPr>
          <w:rStyle w:val="Strong"/>
          <w:rFonts w:ascii="Cambria" w:hAnsi="Cambria"/>
        </w:rPr>
        <w:t xml:space="preserve"> </w:t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</w:r>
      <w:r>
        <w:rPr>
          <w:rStyle w:val="Strong"/>
          <w:rFonts w:ascii="Cambria" w:hAnsi="Cambria"/>
        </w:rPr>
        <w:tab/>
        <w:t xml:space="preserve">    Sagar Mounika</w:t>
      </w:r>
    </w:p>
    <w:p w14:paraId="20006E01" w14:textId="77777777" w:rsidR="00216BFB" w:rsidRPr="00DA54ED" w:rsidRDefault="00216BFB" w:rsidP="006251F9">
      <w:pPr>
        <w:spacing w:after="0" w:line="276" w:lineRule="auto"/>
        <w:ind w:left="360" w:right="-720"/>
        <w:rPr>
          <w:rFonts w:ascii="Cambria" w:hAnsi="Cambria"/>
          <w:bCs/>
        </w:rPr>
      </w:pPr>
    </w:p>
    <w:sectPr w:rsidR="00216BFB" w:rsidRPr="00DA54ED" w:rsidSect="00FE18B2">
      <w:footerReference w:type="default" r:id="rId21"/>
      <w:headerReference w:type="first" r:id="rId2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84089" w14:textId="77777777" w:rsidR="00BC28AB" w:rsidRDefault="00BC28AB" w:rsidP="00F534FB">
      <w:pPr>
        <w:spacing w:after="0"/>
      </w:pPr>
      <w:r>
        <w:separator/>
      </w:r>
    </w:p>
  </w:endnote>
  <w:endnote w:type="continuationSeparator" w:id="0">
    <w:p w14:paraId="23504BAF" w14:textId="77777777" w:rsidR="00BC28AB" w:rsidRDefault="00BC28A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F8B06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4A33E" w14:textId="77777777" w:rsidR="00BC28AB" w:rsidRDefault="00BC28AB" w:rsidP="00F534FB">
      <w:pPr>
        <w:spacing w:after="0"/>
      </w:pPr>
      <w:r>
        <w:separator/>
      </w:r>
    </w:p>
  </w:footnote>
  <w:footnote w:type="continuationSeparator" w:id="0">
    <w:p w14:paraId="58C7D1B2" w14:textId="77777777" w:rsidR="00BC28AB" w:rsidRDefault="00BC28A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F31E0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0F48B8" wp14:editId="2665787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1F065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0000004"/>
    <w:multiLevelType w:val="hybridMultilevel"/>
    <w:tmpl w:val="B84CB7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12"/>
    <w:multiLevelType w:val="hybridMultilevel"/>
    <w:tmpl w:val="5CB051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8731DF"/>
    <w:multiLevelType w:val="hybridMultilevel"/>
    <w:tmpl w:val="187E056E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F354B"/>
    <w:multiLevelType w:val="hybridMultilevel"/>
    <w:tmpl w:val="91DE75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1A2EE8"/>
    <w:multiLevelType w:val="hybridMultilevel"/>
    <w:tmpl w:val="594E993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E05C3D"/>
    <w:multiLevelType w:val="hybridMultilevel"/>
    <w:tmpl w:val="BA200B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3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1"/>
  </w:num>
  <w:num w:numId="17">
    <w:abstractNumId w:val="10"/>
  </w:num>
  <w:num w:numId="18">
    <w:abstractNumId w:val="12"/>
  </w:num>
  <w:num w:numId="19">
    <w:abstractNumId w:val="19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8B"/>
    <w:rsid w:val="00002750"/>
    <w:rsid w:val="00004D4E"/>
    <w:rsid w:val="00011895"/>
    <w:rsid w:val="00013818"/>
    <w:rsid w:val="00024730"/>
    <w:rsid w:val="000348ED"/>
    <w:rsid w:val="00040CF1"/>
    <w:rsid w:val="0004158B"/>
    <w:rsid w:val="0004795C"/>
    <w:rsid w:val="00051DFD"/>
    <w:rsid w:val="00056FE7"/>
    <w:rsid w:val="000570FF"/>
    <w:rsid w:val="00057244"/>
    <w:rsid w:val="0006159D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6BFB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1B73"/>
    <w:rsid w:val="002B3FC8"/>
    <w:rsid w:val="002F10E7"/>
    <w:rsid w:val="002F69E4"/>
    <w:rsid w:val="00300A98"/>
    <w:rsid w:val="0030724A"/>
    <w:rsid w:val="003100CF"/>
    <w:rsid w:val="00315E71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432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1F9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1543"/>
    <w:rsid w:val="00A1329C"/>
    <w:rsid w:val="00A2185B"/>
    <w:rsid w:val="00A25023"/>
    <w:rsid w:val="00A2760D"/>
    <w:rsid w:val="00A42CE4"/>
    <w:rsid w:val="00A54F9C"/>
    <w:rsid w:val="00A56B81"/>
    <w:rsid w:val="00A6314E"/>
    <w:rsid w:val="00A70878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60934"/>
    <w:rsid w:val="00B763B5"/>
    <w:rsid w:val="00B90654"/>
    <w:rsid w:val="00B91175"/>
    <w:rsid w:val="00BA71B3"/>
    <w:rsid w:val="00BB34BE"/>
    <w:rsid w:val="00BB5B8B"/>
    <w:rsid w:val="00BC0E1A"/>
    <w:rsid w:val="00BC1472"/>
    <w:rsid w:val="00BC28AB"/>
    <w:rsid w:val="00BD2DD6"/>
    <w:rsid w:val="00BD55EE"/>
    <w:rsid w:val="00C0155C"/>
    <w:rsid w:val="00C3233C"/>
    <w:rsid w:val="00C3763A"/>
    <w:rsid w:val="00C60281"/>
    <w:rsid w:val="00C66260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54ED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64D9"/>
    <w:rsid w:val="00FA4359"/>
    <w:rsid w:val="00FA4C84"/>
    <w:rsid w:val="00FB0F18"/>
    <w:rsid w:val="00FC40F2"/>
    <w:rsid w:val="00FE18B2"/>
    <w:rsid w:val="00FE2A46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A8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BB5B8B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B8B"/>
    <w:rPr>
      <w:color w:val="806C00" w:themeColor="followedHyperlink"/>
      <w:u w:val="single"/>
    </w:rPr>
  </w:style>
  <w:style w:type="character" w:styleId="Strong">
    <w:name w:val="Strong"/>
    <w:basedOn w:val="DefaultParagraphFont"/>
    <w:qFormat/>
    <w:rsid w:val="003100CF"/>
    <w:rPr>
      <w:b/>
      <w:bCs/>
    </w:rPr>
  </w:style>
  <w:style w:type="paragraph" w:styleId="ListParagraph">
    <w:name w:val="List Paragraph"/>
    <w:basedOn w:val="Normal"/>
    <w:uiPriority w:val="34"/>
    <w:qFormat/>
    <w:rsid w:val="003100CF"/>
    <w:pPr>
      <w:spacing w:after="0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agarmounika.github.io/" TargetMode="External"/><Relationship Id="rId18" Type="http://schemas.openxmlformats.org/officeDocument/2006/relationships/hyperlink" Target="https://sagarmounika.github.io/portofolio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sagarmounika.github.io/Looplab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agarmounika.github.io/mizuxe/" TargetMode="External"/><Relationship Id="rId20" Type="http://schemas.openxmlformats.org/officeDocument/2006/relationships/image" Target="media/image4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sagarmounika.github.io/Blogen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garmounika.github.io/Glozen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r%20mounika\AppData\Local\Packages\Microsoft.Office.Desktop_8wekyb3d8bbwe\LocalCache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0952A1A68E4FF4B21D7A564770F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B9598-0303-47BB-BCEF-E3422B4E3C59}"/>
      </w:docPartPr>
      <w:docPartBody>
        <w:p w:rsidR="001962BB" w:rsidRDefault="004D1BD2">
          <w:pPr>
            <w:pStyle w:val="AE0952A1A68E4FF4B21D7A564770FCDD"/>
          </w:pPr>
          <w:r w:rsidRPr="009D0878">
            <w:t>Address</w:t>
          </w:r>
        </w:p>
      </w:docPartBody>
    </w:docPart>
    <w:docPart>
      <w:docPartPr>
        <w:name w:val="70E167537EBD481F8328F373FFA2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DEEE2-659B-49A7-8B37-C448C6233132}"/>
      </w:docPartPr>
      <w:docPartBody>
        <w:p w:rsidR="001962BB" w:rsidRDefault="004D1BD2">
          <w:pPr>
            <w:pStyle w:val="70E167537EBD481F8328F373FFA26BEA"/>
          </w:pPr>
          <w:r w:rsidRPr="009D0878">
            <w:t>Phone</w:t>
          </w:r>
        </w:p>
      </w:docPartBody>
    </w:docPart>
    <w:docPart>
      <w:docPartPr>
        <w:name w:val="5DCC0895A159467F91B6D978D556E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5BB49-9806-4172-A7AA-CC10228DA9DF}"/>
      </w:docPartPr>
      <w:docPartBody>
        <w:p w:rsidR="001962BB" w:rsidRDefault="004D1BD2">
          <w:pPr>
            <w:pStyle w:val="5DCC0895A159467F91B6D978D556E5C2"/>
          </w:pPr>
          <w:r w:rsidRPr="009D0878">
            <w:t>Email</w:t>
          </w:r>
        </w:p>
      </w:docPartBody>
    </w:docPart>
    <w:docPart>
      <w:docPartPr>
        <w:name w:val="A12F2E9673514ACE88F17F7C3F860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7EC3B-6F0C-4388-BB67-930BCF98A7F1}"/>
      </w:docPartPr>
      <w:docPartBody>
        <w:p w:rsidR="001962BB" w:rsidRDefault="004D1BD2">
          <w:pPr>
            <w:pStyle w:val="A12F2E9673514ACE88F17F7C3F8603A2"/>
          </w:pPr>
          <w:r w:rsidRPr="00D85CA4">
            <w:t>Objective</w:t>
          </w:r>
        </w:p>
      </w:docPartBody>
    </w:docPart>
    <w:docPart>
      <w:docPartPr>
        <w:name w:val="D9CC8C72E1A14D3ABDAF4A963930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FAEA0-A094-4E91-80E0-87E26B2561FF}"/>
      </w:docPartPr>
      <w:docPartBody>
        <w:p w:rsidR="001962BB" w:rsidRDefault="005A198B" w:rsidP="005A198B">
          <w:pPr>
            <w:pStyle w:val="D9CC8C72E1A14D3ABDAF4A96393089C8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8B"/>
    <w:rsid w:val="001962BB"/>
    <w:rsid w:val="003826A5"/>
    <w:rsid w:val="004D1BD2"/>
    <w:rsid w:val="004F22C4"/>
    <w:rsid w:val="005A198B"/>
    <w:rsid w:val="0073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0700CDACBC49BF8B1606136D150087">
    <w:name w:val="660700CDACBC49BF8B1606136D150087"/>
  </w:style>
  <w:style w:type="paragraph" w:customStyle="1" w:styleId="0287AFC9E68D412F800C4F4537FBC509">
    <w:name w:val="0287AFC9E68D412F800C4F4537FBC509"/>
  </w:style>
  <w:style w:type="paragraph" w:customStyle="1" w:styleId="AE0952A1A68E4FF4B21D7A564770FCDD">
    <w:name w:val="AE0952A1A68E4FF4B21D7A564770FCDD"/>
  </w:style>
  <w:style w:type="paragraph" w:customStyle="1" w:styleId="70E167537EBD481F8328F373FFA26BEA">
    <w:name w:val="70E167537EBD481F8328F373FFA26BEA"/>
  </w:style>
  <w:style w:type="paragraph" w:customStyle="1" w:styleId="5DCC0895A159467F91B6D978D556E5C2">
    <w:name w:val="5DCC0895A159467F91B6D978D556E5C2"/>
  </w:style>
  <w:style w:type="paragraph" w:customStyle="1" w:styleId="6E48AD1F97D74821B5D4CEA5A8D92175">
    <w:name w:val="6E48AD1F97D74821B5D4CEA5A8D92175"/>
  </w:style>
  <w:style w:type="paragraph" w:customStyle="1" w:styleId="CEEFE69AFE6A4C38816686820D05AD45">
    <w:name w:val="CEEFE69AFE6A4C38816686820D05AD45"/>
  </w:style>
  <w:style w:type="paragraph" w:customStyle="1" w:styleId="A12F2E9673514ACE88F17F7C3F8603A2">
    <w:name w:val="A12F2E9673514ACE88F17F7C3F8603A2"/>
  </w:style>
  <w:style w:type="paragraph" w:customStyle="1" w:styleId="B29A91EDA0EB47618354E78CE4D98E56">
    <w:name w:val="B29A91EDA0EB47618354E78CE4D98E56"/>
  </w:style>
  <w:style w:type="paragraph" w:customStyle="1" w:styleId="73F895B0FC5B45D187DA43C3CB4306AB">
    <w:name w:val="73F895B0FC5B45D187DA43C3CB4306AB"/>
  </w:style>
  <w:style w:type="paragraph" w:customStyle="1" w:styleId="61A0A2BAEE4D4DA489D8C38FF632F79C">
    <w:name w:val="61A0A2BAEE4D4DA489D8C38FF632F79C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D4F2CF485F44599BB9F2EDA49B7171E">
    <w:name w:val="3D4F2CF485F44599BB9F2EDA49B7171E"/>
  </w:style>
  <w:style w:type="paragraph" w:customStyle="1" w:styleId="7C4D77B489CC41C4BBF107F77573A25F">
    <w:name w:val="7C4D77B489CC41C4BBF107F77573A25F"/>
  </w:style>
  <w:style w:type="paragraph" w:customStyle="1" w:styleId="95D65676E3ED4B8F962FC6A366C24B5F">
    <w:name w:val="95D65676E3ED4B8F962FC6A366C24B5F"/>
  </w:style>
  <w:style w:type="paragraph" w:customStyle="1" w:styleId="74CF07145B1545C5A99A585605112B92">
    <w:name w:val="74CF07145B1545C5A99A585605112B92"/>
  </w:style>
  <w:style w:type="paragraph" w:customStyle="1" w:styleId="52C72236196442DC82804D0E3B658486">
    <w:name w:val="52C72236196442DC82804D0E3B658486"/>
  </w:style>
  <w:style w:type="paragraph" w:customStyle="1" w:styleId="7CE51E9E20514B89AF69257B2EB14C96">
    <w:name w:val="7CE51E9E20514B89AF69257B2EB14C96"/>
  </w:style>
  <w:style w:type="paragraph" w:customStyle="1" w:styleId="60897411240B4DF58CEE1ADC8E474FDE">
    <w:name w:val="60897411240B4DF58CEE1ADC8E474FDE"/>
  </w:style>
  <w:style w:type="paragraph" w:customStyle="1" w:styleId="FA39E464BAA54521868F21FFA5CA5AC3">
    <w:name w:val="FA39E464BAA54521868F21FFA5CA5AC3"/>
  </w:style>
  <w:style w:type="paragraph" w:customStyle="1" w:styleId="F8DBF9B2087B448CA380EED84E0AEF0A">
    <w:name w:val="F8DBF9B2087B448CA380EED84E0AEF0A"/>
  </w:style>
  <w:style w:type="paragraph" w:customStyle="1" w:styleId="163EF9108D414BAE9982B6C8DDAA52F2">
    <w:name w:val="163EF9108D414BAE9982B6C8DDAA52F2"/>
  </w:style>
  <w:style w:type="paragraph" w:customStyle="1" w:styleId="98813AF6422A45A3BD0C88BD6F00FFFC">
    <w:name w:val="98813AF6422A45A3BD0C88BD6F00FFFC"/>
  </w:style>
  <w:style w:type="paragraph" w:customStyle="1" w:styleId="33647C0EADBF4AD2AD4F1B3A553985C4">
    <w:name w:val="33647C0EADBF4AD2AD4F1B3A553985C4"/>
  </w:style>
  <w:style w:type="paragraph" w:customStyle="1" w:styleId="D8B315700AF644A8A7C7EF1828219B46">
    <w:name w:val="D8B315700AF644A8A7C7EF1828219B46"/>
  </w:style>
  <w:style w:type="paragraph" w:customStyle="1" w:styleId="5726F3CFA00244CEB38B7DEA8EB198D0">
    <w:name w:val="5726F3CFA00244CEB38B7DEA8EB198D0"/>
  </w:style>
  <w:style w:type="paragraph" w:customStyle="1" w:styleId="7F0F3D8EC9E540409A1CD41A183F69EB">
    <w:name w:val="7F0F3D8EC9E540409A1CD41A183F69EB"/>
  </w:style>
  <w:style w:type="paragraph" w:customStyle="1" w:styleId="15D6F31FA21F47AFAE20BB40374AAF93">
    <w:name w:val="15D6F31FA21F47AFAE20BB40374AAF93"/>
  </w:style>
  <w:style w:type="paragraph" w:customStyle="1" w:styleId="B3BB6EE6CC2941BD8533FF2FDAE4D4CE">
    <w:name w:val="B3BB6EE6CC2941BD8533FF2FDAE4D4CE"/>
  </w:style>
  <w:style w:type="paragraph" w:customStyle="1" w:styleId="CC0A58DAFE4D48259FB4B2E59F09B46F">
    <w:name w:val="CC0A58DAFE4D48259FB4B2E59F09B46F"/>
  </w:style>
  <w:style w:type="paragraph" w:customStyle="1" w:styleId="73B8931F1D044BCA8ED8A6301B95B150">
    <w:name w:val="73B8931F1D044BCA8ED8A6301B95B150"/>
  </w:style>
  <w:style w:type="paragraph" w:customStyle="1" w:styleId="17B7285C58A247BF961EFE598EEBAC36">
    <w:name w:val="17B7285C58A247BF961EFE598EEBAC36"/>
  </w:style>
  <w:style w:type="paragraph" w:customStyle="1" w:styleId="9AEB9F80E1D4409FA1DC169D602366D3">
    <w:name w:val="9AEB9F80E1D4409FA1DC169D602366D3"/>
  </w:style>
  <w:style w:type="paragraph" w:customStyle="1" w:styleId="36E79512C9394C4FB78552D85BB0DFAB">
    <w:name w:val="36E79512C9394C4FB78552D85BB0DFAB"/>
  </w:style>
  <w:style w:type="paragraph" w:customStyle="1" w:styleId="D88681C091CE4957ADA5DA4BE04DA39E">
    <w:name w:val="D88681C091CE4957ADA5DA4BE04DA39E"/>
  </w:style>
  <w:style w:type="paragraph" w:customStyle="1" w:styleId="C65F435BFE924D3C99BB1F6F1DC3F7C3">
    <w:name w:val="C65F435BFE924D3C99BB1F6F1DC3F7C3"/>
  </w:style>
  <w:style w:type="paragraph" w:customStyle="1" w:styleId="2973D800ECC34C1D841F1EEBEE6E8783">
    <w:name w:val="2973D800ECC34C1D841F1EEBEE6E8783"/>
  </w:style>
  <w:style w:type="paragraph" w:customStyle="1" w:styleId="95402D5321044FD58A3E5107ABB581C2">
    <w:name w:val="95402D5321044FD58A3E5107ABB581C2"/>
  </w:style>
  <w:style w:type="paragraph" w:customStyle="1" w:styleId="45CE550CC70F4D84A87688A2FF8E9BF0">
    <w:name w:val="45CE550CC70F4D84A87688A2FF8E9BF0"/>
  </w:style>
  <w:style w:type="paragraph" w:customStyle="1" w:styleId="CDB6FA6007344A4AA1209DB3E970072A">
    <w:name w:val="CDB6FA6007344A4AA1209DB3E970072A"/>
  </w:style>
  <w:style w:type="paragraph" w:customStyle="1" w:styleId="029239022C464186993213FE54A72742">
    <w:name w:val="029239022C464186993213FE54A72742"/>
    <w:rsid w:val="005A198B"/>
  </w:style>
  <w:style w:type="paragraph" w:customStyle="1" w:styleId="1CA1A2484525476D920CD3CB0E3EA3B8">
    <w:name w:val="1CA1A2484525476D920CD3CB0E3EA3B8"/>
    <w:rsid w:val="005A198B"/>
  </w:style>
  <w:style w:type="paragraph" w:customStyle="1" w:styleId="FA0424E8AB4C47F1899CFCCEAC86809C">
    <w:name w:val="FA0424E8AB4C47F1899CFCCEAC86809C"/>
    <w:rsid w:val="005A198B"/>
  </w:style>
  <w:style w:type="paragraph" w:customStyle="1" w:styleId="492B98C680C946B0B0868810013F94B5">
    <w:name w:val="492B98C680C946B0B0868810013F94B5"/>
    <w:rsid w:val="005A198B"/>
  </w:style>
  <w:style w:type="paragraph" w:customStyle="1" w:styleId="39F8901D0F8D4CF5ABE037A2BC7D2222">
    <w:name w:val="39F8901D0F8D4CF5ABE037A2BC7D2222"/>
    <w:rsid w:val="005A198B"/>
  </w:style>
  <w:style w:type="paragraph" w:customStyle="1" w:styleId="435277380C084507B871DE006FEC9BDD">
    <w:name w:val="435277380C084507B871DE006FEC9BDD"/>
    <w:rsid w:val="005A198B"/>
  </w:style>
  <w:style w:type="paragraph" w:customStyle="1" w:styleId="D9CC8C72E1A14D3ABDAF4A96393089C8">
    <w:name w:val="D9CC8C72E1A14D3ABDAF4A96393089C8"/>
    <w:rsid w:val="005A1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Hyderabad, TS</CompanyAddress>
  <CompanyPhone>7032738250</CompanyPhone>
  <CompanyFax/>
  <CompanyEmail>Sagarmouni5@gmail.com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2020-07-27T14:19:00Z</dcterms:created>
  <dcterms:modified xsi:type="dcterms:W3CDTF">2020-07-28T07:43:00Z</dcterms:modified>
  <cp:category/>
  <cp:contentStatus>https://sagarmounika.github.io/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